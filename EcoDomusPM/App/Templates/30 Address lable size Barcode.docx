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05" w:type="dxa"/>
        <w:tblInd w:w="-8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787"/>
        <w:gridCol w:w="195"/>
        <w:gridCol w:w="3764"/>
        <w:gridCol w:w="195"/>
        <w:gridCol w:w="3764"/>
      </w:tblGrid>
      <w:tr w:rsidR="00C33F87" w:rsidTr="00C33F8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7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>
            <w:pPr>
              <w:pStyle w:val="Standard"/>
              <w:snapToGrid w:val="0"/>
            </w:pPr>
          </w:p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>
            <w:pPr>
              <w:pStyle w:val="Standard"/>
              <w:snapToGrid w:val="0"/>
            </w:pPr>
          </w:p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</w:tr>
      <w:tr w:rsidR="00C33F87" w:rsidTr="00C33F8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7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</w:tr>
      <w:tr w:rsidR="00C33F87" w:rsidTr="00C33F8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7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</w:tr>
      <w:tr w:rsidR="00C33F87" w:rsidTr="00C33F8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7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</w:tr>
      <w:tr w:rsidR="00C33F87" w:rsidTr="00C33F8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7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</w:tr>
      <w:tr w:rsidR="00C33F87" w:rsidTr="00C33F8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7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</w:tr>
      <w:tr w:rsidR="00C33F87" w:rsidTr="00C33F8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7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</w:tr>
      <w:tr w:rsidR="00C33F87" w:rsidTr="00C33F8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7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</w:tr>
      <w:tr w:rsidR="00C33F87" w:rsidTr="00C33F8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7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</w:tr>
      <w:tr w:rsidR="00C33F87" w:rsidTr="00C33F8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7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  <w:tc>
          <w:tcPr>
            <w:tcW w:w="195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33F87" w:rsidRDefault="00C33F87"/>
        </w:tc>
        <w:tc>
          <w:tcPr>
            <w:tcW w:w="3764" w:type="dxa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:rsidR="00C33F87" w:rsidRDefault="00C33F87">
            <w:pPr>
              <w:pStyle w:val="AveryStyle1"/>
              <w:snapToGrid w:val="0"/>
            </w:pPr>
          </w:p>
        </w:tc>
      </w:tr>
    </w:tbl>
    <w:p w:rsidR="00C33F87" w:rsidRDefault="00C33F87">
      <w:pPr>
        <w:pStyle w:val="Standard"/>
        <w:spacing w:after="0" w:line="20" w:lineRule="exact"/>
      </w:pPr>
      <w:r w:rsidRPr="00C33F87">
        <w:pict>
          <v:shape id="AutoShape 3" o:spid="_x0000_s1027" style="position:absolute;margin-left:13.55pt;margin-top:36.1pt;width:189.4pt;height:72.05pt;z-index:251642880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0" w:name="r1c1"/>
                  <w:bookmarkEnd w:id="0"/>
                </w:p>
              </w:txbxContent>
            </v:textbox>
            <w10:wrap anchorx="page" anchory="page"/>
          </v:shape>
        </w:pict>
      </w:r>
      <w:r w:rsidRPr="00C33F87">
        <w:pict>
          <v:shape id="AutoShape 4" o:spid="_x0000_s1028" style="position:absolute;margin-left:211.55pt;margin-top:36.1pt;width:189.4pt;height:72.05pt;z-index:251643904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" w:name="r1c2"/>
                  <w:bookmarkEnd w:id="1"/>
                </w:p>
              </w:txbxContent>
            </v:textbox>
            <w10:wrap anchorx="page" anchory="page"/>
          </v:shape>
        </w:pict>
      </w:r>
      <w:r w:rsidRPr="00C33F87">
        <w:pict>
          <v:shape id="AutoShape 5" o:spid="_x0000_s1029" style="position:absolute;margin-left:409.55pt;margin-top:36.1pt;width:189.4pt;height:72.05pt;z-index:251644928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" w:name="r1c3"/>
                  <w:bookmarkEnd w:id="2"/>
                </w:p>
              </w:txbxContent>
            </v:textbox>
            <w10:wrap anchorx="page" anchory="page"/>
          </v:shape>
        </w:pict>
      </w:r>
      <w:r w:rsidRPr="00C33F87">
        <w:pict>
          <v:shape id="AutoShape 6" o:spid="_x0000_s1030" style="position:absolute;margin-left:13.55pt;margin-top:108.1pt;width:189.4pt;height:72.05pt;z-index:251645952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3" w:name="r2c1"/>
                  <w:bookmarkEnd w:id="3"/>
                </w:p>
              </w:txbxContent>
            </v:textbox>
            <w10:wrap anchorx="page" anchory="page"/>
          </v:shape>
        </w:pict>
      </w:r>
      <w:r w:rsidRPr="00C33F87">
        <w:pict>
          <v:shape id="AutoShape 7" o:spid="_x0000_s1031" style="position:absolute;margin-left:211.55pt;margin-top:108.1pt;width:189.4pt;height:72.05pt;z-index:251646976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4" w:name="r2c2"/>
                  <w:bookmarkEnd w:id="4"/>
                </w:p>
              </w:txbxContent>
            </v:textbox>
            <w10:wrap anchorx="page" anchory="page"/>
          </v:shape>
        </w:pict>
      </w:r>
      <w:r w:rsidRPr="00C33F87">
        <w:pict>
          <v:shape id="AutoShape 8" o:spid="_x0000_s1032" style="position:absolute;margin-left:409.55pt;margin-top:108.1pt;width:189.4pt;height:72.05pt;z-index:251648000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5" w:name="r2c3"/>
                  <w:bookmarkEnd w:id="5"/>
                </w:p>
              </w:txbxContent>
            </v:textbox>
            <w10:wrap anchorx="page" anchory="page"/>
          </v:shape>
        </w:pict>
      </w:r>
      <w:r w:rsidRPr="00C33F87">
        <w:pict>
          <v:shape id="AutoShape 9" o:spid="_x0000_s1033" style="position:absolute;margin-left:13.55pt;margin-top:180.1pt;width:189.4pt;height:72.05pt;z-index:251649024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6" w:name="r3c1"/>
                  <w:bookmarkEnd w:id="6"/>
                </w:p>
              </w:txbxContent>
            </v:textbox>
            <w10:wrap anchorx="page" anchory="page"/>
          </v:shape>
        </w:pict>
      </w:r>
      <w:r w:rsidRPr="00C33F87">
        <w:pict>
          <v:shape id="AutoShape 10" o:spid="_x0000_s1034" style="position:absolute;margin-left:211.55pt;margin-top:180.1pt;width:189.4pt;height:72.05pt;z-index:251650048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7" w:name="r3c2"/>
                  <w:bookmarkEnd w:id="7"/>
                </w:p>
              </w:txbxContent>
            </v:textbox>
            <w10:wrap anchorx="page" anchory="page"/>
          </v:shape>
        </w:pict>
      </w:r>
      <w:r w:rsidRPr="00C33F87">
        <w:pict>
          <v:shape id="AutoShape 11" o:spid="_x0000_s1035" style="position:absolute;margin-left:409.55pt;margin-top:180.1pt;width:189.4pt;height:72.05pt;z-index:251651072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8" w:name="r3c3"/>
                  <w:bookmarkEnd w:id="8"/>
                </w:p>
              </w:txbxContent>
            </v:textbox>
            <w10:wrap anchorx="page" anchory="page"/>
          </v:shape>
        </w:pict>
      </w:r>
      <w:r w:rsidRPr="00C33F87">
        <w:pict>
          <v:shape id="AutoShape 12" o:spid="_x0000_s1036" style="position:absolute;margin-left:13.55pt;margin-top:252.1pt;width:189.4pt;height:72.05pt;z-index:251652096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9" w:name="r4c1"/>
                  <w:bookmarkEnd w:id="9"/>
                </w:p>
              </w:txbxContent>
            </v:textbox>
            <w10:wrap anchorx="page" anchory="page"/>
          </v:shape>
        </w:pict>
      </w:r>
      <w:r w:rsidRPr="00C33F87">
        <w:pict>
          <v:shape id="AutoShape 13" o:spid="_x0000_s1037" style="position:absolute;margin-left:211.55pt;margin-top:252.1pt;width:189.4pt;height:72.05pt;z-index:251653120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0" w:name="r4c2"/>
                  <w:bookmarkEnd w:id="10"/>
                </w:p>
              </w:txbxContent>
            </v:textbox>
            <w10:wrap anchorx="page" anchory="page"/>
          </v:shape>
        </w:pict>
      </w:r>
      <w:r w:rsidRPr="00C33F87">
        <w:pict>
          <v:shape id="AutoShape 14" o:spid="_x0000_s1038" style="position:absolute;margin-left:409.55pt;margin-top:252.1pt;width:189.4pt;height:72.05pt;z-index:251654144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1" w:name="r4c3"/>
                  <w:bookmarkEnd w:id="11"/>
                </w:p>
              </w:txbxContent>
            </v:textbox>
            <w10:wrap anchorx="page" anchory="page"/>
          </v:shape>
        </w:pict>
      </w:r>
      <w:r w:rsidRPr="00C33F87">
        <w:pict>
          <v:shape id="AutoShape 15" o:spid="_x0000_s1039" style="position:absolute;margin-left:13.55pt;margin-top:324.1pt;width:189.4pt;height:72.05pt;z-index:251655168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2" w:name="r5c1"/>
                  <w:bookmarkEnd w:id="12"/>
                </w:p>
              </w:txbxContent>
            </v:textbox>
            <w10:wrap anchorx="page" anchory="page"/>
          </v:shape>
        </w:pict>
      </w:r>
      <w:r w:rsidRPr="00C33F87">
        <w:pict>
          <v:shape id="AutoShape 16" o:spid="_x0000_s1040" style="position:absolute;margin-left:211.55pt;margin-top:324.1pt;width:189.4pt;height:72.05pt;z-index:251656192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3" w:name="r5c2"/>
                  <w:bookmarkEnd w:id="13"/>
                </w:p>
              </w:txbxContent>
            </v:textbox>
            <w10:wrap anchorx="page" anchory="page"/>
          </v:shape>
        </w:pict>
      </w:r>
      <w:r w:rsidRPr="00C33F87">
        <w:pict>
          <v:shape id="AutoShape 17" o:spid="_x0000_s1041" style="position:absolute;margin-left:409.55pt;margin-top:324.1pt;width:189.4pt;height:72.05pt;z-index:251657216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4" w:name="r5c3"/>
                  <w:bookmarkEnd w:id="14"/>
                </w:p>
              </w:txbxContent>
            </v:textbox>
            <w10:wrap anchorx="page" anchory="page"/>
          </v:shape>
        </w:pict>
      </w:r>
      <w:r w:rsidRPr="00C33F87">
        <w:pict>
          <v:shape id="AutoShape 18" o:spid="_x0000_s1042" style="position:absolute;margin-left:13.55pt;margin-top:396.1pt;width:189.4pt;height:72.05pt;z-index:251658240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5" w:name="r6c1"/>
                  <w:bookmarkEnd w:id="15"/>
                </w:p>
              </w:txbxContent>
            </v:textbox>
            <w10:wrap anchorx="page" anchory="page"/>
          </v:shape>
        </w:pict>
      </w:r>
      <w:r w:rsidRPr="00C33F87">
        <w:pict>
          <v:shape id="AutoShape 19" o:spid="_x0000_s1043" style="position:absolute;margin-left:211.55pt;margin-top:396.1pt;width:189.4pt;height:72.05pt;z-index:251659264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6" w:name="r6c2"/>
                  <w:bookmarkEnd w:id="16"/>
                </w:p>
              </w:txbxContent>
            </v:textbox>
            <w10:wrap anchorx="page" anchory="page"/>
          </v:shape>
        </w:pict>
      </w:r>
      <w:r w:rsidRPr="00C33F87">
        <w:pict>
          <v:shape id="AutoShape 20" o:spid="_x0000_s1044" style="position:absolute;margin-left:409.55pt;margin-top:396.1pt;width:189.4pt;height:72.05pt;z-index:251660288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7" w:name="r6c3"/>
                  <w:bookmarkEnd w:id="17"/>
                </w:p>
              </w:txbxContent>
            </v:textbox>
            <w10:wrap anchorx="page" anchory="page"/>
          </v:shape>
        </w:pict>
      </w:r>
      <w:r w:rsidRPr="00C33F87">
        <w:pict>
          <v:shape id="AutoShape 21" o:spid="_x0000_s1045" style="position:absolute;margin-left:13.55pt;margin-top:468.1pt;width:189.4pt;height:72.05pt;z-index:251661312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8" w:name="r7c1"/>
                  <w:bookmarkEnd w:id="18"/>
                </w:p>
              </w:txbxContent>
            </v:textbox>
            <w10:wrap anchorx="page" anchory="page"/>
          </v:shape>
        </w:pict>
      </w:r>
      <w:r w:rsidRPr="00C33F87">
        <w:pict>
          <v:shape id="AutoShape 22" o:spid="_x0000_s1046" style="position:absolute;margin-left:211.55pt;margin-top:468.1pt;width:189.4pt;height:72.05pt;z-index:251662336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19" w:name="r7c2"/>
                  <w:bookmarkEnd w:id="19"/>
                </w:p>
              </w:txbxContent>
            </v:textbox>
            <w10:wrap anchorx="page" anchory="page"/>
          </v:shape>
        </w:pict>
      </w:r>
      <w:r w:rsidRPr="00C33F87">
        <w:pict>
          <v:shape id="AutoShape 23" o:spid="_x0000_s1047" style="position:absolute;margin-left:409.55pt;margin-top:468.1pt;width:189.4pt;height:72.05pt;z-index:251663360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0" w:name="r7c3"/>
                  <w:bookmarkEnd w:id="20"/>
                </w:p>
              </w:txbxContent>
            </v:textbox>
            <w10:wrap anchorx="page" anchory="page"/>
          </v:shape>
        </w:pict>
      </w:r>
      <w:r w:rsidRPr="00C33F87">
        <w:pict>
          <v:shape id="AutoShape 24" o:spid="_x0000_s1048" style="position:absolute;margin-left:13.55pt;margin-top:540.1pt;width:189.4pt;height:72.05pt;z-index:251664384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1" w:name="r8c1"/>
                  <w:bookmarkEnd w:id="21"/>
                </w:p>
              </w:txbxContent>
            </v:textbox>
            <w10:wrap anchorx="page" anchory="page"/>
          </v:shape>
        </w:pict>
      </w:r>
      <w:r w:rsidRPr="00C33F87">
        <w:pict>
          <v:shape id="AutoShape 25" o:spid="_x0000_s1049" style="position:absolute;margin-left:211.55pt;margin-top:540.1pt;width:189.4pt;height:72.05pt;z-index:251665408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2" w:name="r8c2"/>
                  <w:bookmarkEnd w:id="22"/>
                </w:p>
              </w:txbxContent>
            </v:textbox>
            <w10:wrap anchorx="page" anchory="page"/>
          </v:shape>
        </w:pict>
      </w:r>
      <w:r w:rsidRPr="00C33F87">
        <w:pict>
          <v:shape id="AutoShape 26" o:spid="_x0000_s1050" style="position:absolute;margin-left:409.55pt;margin-top:540.1pt;width:189.4pt;height:72.05pt;z-index:251666432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3" w:name="r8c3"/>
                  <w:bookmarkEnd w:id="23"/>
                </w:p>
              </w:txbxContent>
            </v:textbox>
            <w10:wrap anchorx="page" anchory="page"/>
          </v:shape>
        </w:pict>
      </w:r>
      <w:r w:rsidRPr="00C33F87">
        <w:pict>
          <v:shape id="AutoShape 27" o:spid="_x0000_s1051" style="position:absolute;margin-left:13.55pt;margin-top:612.1pt;width:189.4pt;height:72.05pt;z-index:251667456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4" w:name="r9c1"/>
                  <w:bookmarkEnd w:id="24"/>
                </w:p>
              </w:txbxContent>
            </v:textbox>
            <w10:wrap anchorx="page" anchory="page"/>
          </v:shape>
        </w:pict>
      </w:r>
      <w:r w:rsidRPr="00C33F87">
        <w:pict>
          <v:shape id="AutoShape 28" o:spid="_x0000_s1052" style="position:absolute;margin-left:211.55pt;margin-top:612.1pt;width:189.4pt;height:72.05pt;z-index:251668480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5" w:name="r9c2"/>
                  <w:bookmarkEnd w:id="25"/>
                </w:p>
              </w:txbxContent>
            </v:textbox>
            <w10:wrap anchorx="page" anchory="page"/>
          </v:shape>
        </w:pict>
      </w:r>
      <w:r w:rsidRPr="00C33F87">
        <w:pict>
          <v:shape id="AutoShape 29" o:spid="_x0000_s1053" style="position:absolute;margin-left:409.55pt;margin-top:612.1pt;width:189.4pt;height:72.05pt;z-index:251669504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6" w:name="r9c3"/>
                  <w:bookmarkEnd w:id="26"/>
                </w:p>
              </w:txbxContent>
            </v:textbox>
            <w10:wrap anchorx="page" anchory="page"/>
          </v:shape>
        </w:pict>
      </w:r>
      <w:r w:rsidRPr="00C33F87">
        <w:pict>
          <v:shape id="AutoShape 30" o:spid="_x0000_s1054" style="position:absolute;margin-left:13.55pt;margin-top:684.1pt;width:189.4pt;height:72.05pt;z-index:251670528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7" w:name="r10c1"/>
                  <w:bookmarkEnd w:id="27"/>
                </w:p>
              </w:txbxContent>
            </v:textbox>
            <w10:wrap anchorx="page" anchory="page"/>
          </v:shape>
        </w:pict>
      </w:r>
      <w:r w:rsidRPr="00C33F87">
        <w:pict>
          <v:shape id="AutoShape 31" o:spid="_x0000_s1055" style="position:absolute;margin-left:211.55pt;margin-top:684.1pt;width:189.4pt;height:72.05pt;z-index:251671552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8" w:name="r10c2"/>
                  <w:bookmarkEnd w:id="28"/>
                </w:p>
              </w:txbxContent>
            </v:textbox>
            <w10:wrap anchorx="page" anchory="page"/>
          </v:shape>
        </w:pict>
      </w:r>
      <w:r w:rsidRPr="00C33F87">
        <w:pict>
          <v:shape id="AutoShape 32" o:spid="_x0000_s1056" style="position:absolute;margin-left:409.55pt;margin-top:684.1pt;width:189.4pt;height:72.05pt;z-index:251672576;visibility:visible;mso-position-horizontal-relative:page;mso-position-vertical-relative:page" coordsize="2405146,914765" o:spt="100" adj="-11796480,,5400" path="m91477,r-1,c40955,,,40955,,91476l,823288v,50521,40955,91476,91476,91477l2313669,914765v50522,-1,91478,-40956,91478,-91477l2405147,91477c2405147,40955,2364191,,2313669,xe" filled="f" strokecolor="#bfbfbf" strokeweight=".08889mm">
            <v:stroke joinstyle="miter"/>
            <v:formulas/>
            <v:path o:connecttype="custom" o:connectlocs="1202692,0;2405384,457515;1202692,915030;0,457515;1202692,0;2405384,457516;1202692,915030;0,457516" o:connectangles="270,0,90,180,270,0,90,180" textboxrect="26793,26793,2378352,887972"/>
            <v:textbox style="mso-rotate-with-shape:t" inset="4.40942mm,2.29106mm,4.40942mm,2.29106mm">
              <w:txbxContent>
                <w:p w:rsidR="00C33F87" w:rsidRDefault="00C33F87">
                  <w:bookmarkStart w:id="29" w:name="r10c3"/>
                  <w:bookmarkEnd w:id="29"/>
                </w:p>
              </w:txbxContent>
            </v:textbox>
            <w10:wrap anchorx="page" anchory="page"/>
          </v:shape>
        </w:pict>
      </w:r>
    </w:p>
    <w:sectPr w:rsidR="00C33F87" w:rsidSect="00C33F87">
      <w:pgSz w:w="12240" w:h="15840"/>
      <w:pgMar w:top="720" w:right="446" w:bottom="600" w:left="3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EA9" w:rsidRDefault="00EA1EA9" w:rsidP="00C33F87">
      <w:r>
        <w:separator/>
      </w:r>
    </w:p>
  </w:endnote>
  <w:endnote w:type="continuationSeparator" w:id="0">
    <w:p w:rsidR="00EA1EA9" w:rsidRDefault="00EA1EA9" w:rsidP="00C33F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EA9" w:rsidRDefault="00EA1EA9" w:rsidP="00C33F87">
      <w:r w:rsidRPr="00C33F87">
        <w:rPr>
          <w:color w:val="000000"/>
        </w:rPr>
        <w:separator/>
      </w:r>
    </w:p>
  </w:footnote>
  <w:footnote w:type="continuationSeparator" w:id="0">
    <w:p w:rsidR="00EA1EA9" w:rsidRDefault="00EA1EA9" w:rsidP="00C33F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C33F87"/>
    <w:rsid w:val="00C33F87"/>
    <w:rsid w:val="00DA7B63"/>
    <w:rsid w:val="00EA1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3F87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33F87"/>
    <w:pPr>
      <w:widowControl/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rsid w:val="00C33F8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C33F87"/>
    <w:pPr>
      <w:spacing w:after="120"/>
    </w:pPr>
  </w:style>
  <w:style w:type="paragraph" w:styleId="List">
    <w:name w:val="List"/>
    <w:basedOn w:val="Textbody"/>
    <w:rsid w:val="00C33F87"/>
    <w:rPr>
      <w:rFonts w:cs="Mangal"/>
    </w:rPr>
  </w:style>
  <w:style w:type="paragraph" w:styleId="Caption">
    <w:name w:val="caption"/>
    <w:basedOn w:val="Standard"/>
    <w:rsid w:val="00C33F8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C33F87"/>
    <w:pPr>
      <w:suppressLineNumbers/>
    </w:pPr>
    <w:rPr>
      <w:rFonts w:cs="Mangal"/>
    </w:rPr>
  </w:style>
  <w:style w:type="paragraph" w:customStyle="1" w:styleId="AveryStyle1">
    <w:name w:val="Avery Style 1"/>
    <w:rsid w:val="00C33F87"/>
    <w:pPr>
      <w:widowControl/>
      <w:suppressAutoHyphens/>
      <w:spacing w:before="43" w:after="43"/>
      <w:ind w:left="57" w:right="57"/>
    </w:pPr>
    <w:rPr>
      <w:rFonts w:ascii="Arial" w:eastAsia="Arial" w:hAnsi="Arial" w:cs="Arial"/>
      <w:bCs/>
      <w:color w:val="000000"/>
      <w:sz w:val="20"/>
      <w:szCs w:val="22"/>
      <w:lang w:bidi="ar-SA"/>
    </w:rPr>
  </w:style>
  <w:style w:type="paragraph" w:customStyle="1" w:styleId="TableContents">
    <w:name w:val="Table Contents"/>
    <w:basedOn w:val="Standard"/>
    <w:rsid w:val="00C33F87"/>
    <w:pPr>
      <w:suppressLineNumbers/>
    </w:pPr>
  </w:style>
  <w:style w:type="paragraph" w:customStyle="1" w:styleId="TableHeading">
    <w:name w:val="Table Heading"/>
    <w:basedOn w:val="TableContents"/>
    <w:rsid w:val="00C33F8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 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Avery,Templates</cp:keywords>
  <dc:description>Copyright 2008 Avery Dennison Corporation. All rights reserved.</dc:description>
  <cp:lastModifiedBy>PallaviS</cp:lastModifiedBy>
  <cp:revision>2</cp:revision>
  <dcterms:created xsi:type="dcterms:W3CDTF">2013-10-07T13:24:00Z</dcterms:created>
  <dcterms:modified xsi:type="dcterms:W3CDTF">2013-10-07T13:24:00Z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